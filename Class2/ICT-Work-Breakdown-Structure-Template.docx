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EAC5" w14:textId="27D101A9" w:rsidR="009155D8" w:rsidRPr="00FC319E" w:rsidRDefault="00FC319E" w:rsidP="009155D8">
      <w:pPr>
        <w:pStyle w:val="Header"/>
        <w:rPr>
          <w:rFonts w:ascii="Century Gothic" w:hAnsi="Century Gothic"/>
          <w:b/>
          <w:color w:val="385623" w:themeColor="accent6" w:themeShade="80"/>
          <w:sz w:val="20"/>
          <w:szCs w:val="20"/>
        </w:rPr>
      </w:pPr>
      <w:r w:rsidRPr="00FC319E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44"/>
        </w:rPr>
        <w:t>WORK BREAKDOWN STRUCTURE TREE DIAGRAM</w:t>
      </w:r>
    </w:p>
    <w:p w14:paraId="6F8D952E" w14:textId="77777777" w:rsidR="006F5384" w:rsidRPr="00113629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FC319E" w14:paraId="100C1995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5A0EB3E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96D61CC" w14:textId="40ED239F" w:rsidR="003C7519" w:rsidRPr="0037559A" w:rsidRDefault="0037559A" w:rsidP="0037559A">
            <w:pPr>
              <w:pStyle w:val="NormalWeb"/>
              <w:spacing w:before="0" w:beforeAutospacing="0" w:after="0" w:afterAutospacing="0"/>
              <w:rPr>
                <w:rFonts w:ascii="Century Gothic" w:eastAsia="Century Gothic" w:hAnsi="Century Gothic" w:cs="Century Gothic"/>
                <w:color w:val="000000" w:themeColor="dark1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 w:themeColor="dark1"/>
                <w:sz w:val="22"/>
                <w:szCs w:val="22"/>
              </w:rPr>
              <w:t>ICT System Upgrades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644D9265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EF60AE1" w14:textId="5E26F82D" w:rsidR="003C7519" w:rsidRPr="00FC319E" w:rsidRDefault="000A759F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General Games Co.</w:t>
            </w:r>
          </w:p>
        </w:tc>
      </w:tr>
      <w:tr w:rsidR="003C7519" w:rsidRPr="00FC319E" w14:paraId="2E83B47D" w14:textId="77777777" w:rsidTr="00FC319E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3B3E1350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777C804" w14:textId="7911D1F8" w:rsidR="003C7519" w:rsidRPr="00FC319E" w:rsidRDefault="00994E34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Harley</w:t>
            </w:r>
            <w:r w:rsidR="00B349D4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CTO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themeColor="text1" w:fill="000000" w:themeFill="text1"/>
            <w:noWrap/>
            <w:vAlign w:val="center"/>
            <w:hideMark/>
          </w:tcPr>
          <w:p w14:paraId="29412722" w14:textId="77777777" w:rsidR="003C7519" w:rsidRPr="00FC319E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387097C" w14:textId="54588BC0" w:rsidR="003C7519" w:rsidRPr="00FC319E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FC319E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0A759F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9/12/2021</w:t>
            </w:r>
          </w:p>
        </w:tc>
      </w:tr>
    </w:tbl>
    <w:p w14:paraId="0DAFDC1B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2E9BB03B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</w:p>
    <w:p w14:paraId="25C498A8" w14:textId="77777777" w:rsidR="008D4662" w:rsidRPr="00FC319E" w:rsidRDefault="008D4662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F7058" wp14:editId="26D5D1DD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48E9" w14:textId="4167F5C6" w:rsidR="00997AA0" w:rsidRPr="00997AA0" w:rsidRDefault="00997AA0" w:rsidP="00997A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ICT System Upgrades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18F705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64648E9" w14:textId="4167F5C6" w:rsidR="00997AA0" w:rsidRPr="00997AA0" w:rsidRDefault="00997AA0" w:rsidP="00997AA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ICT System Upgrades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213AFA" w14:textId="77777777" w:rsidR="003C7519" w:rsidRPr="00FC319E" w:rsidRDefault="003C7519">
      <w:pPr>
        <w:rPr>
          <w:rFonts w:ascii="Century Gothic" w:hAnsi="Century Gothic"/>
          <w:sz w:val="20"/>
          <w:szCs w:val="20"/>
        </w:rPr>
      </w:pPr>
    </w:p>
    <w:p w14:paraId="4FE04968" w14:textId="27428B3A" w:rsidR="00846E38" w:rsidRDefault="00AC1FED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0F299" wp14:editId="0A06C2FF">
                <wp:simplePos x="0" y="0"/>
                <wp:positionH relativeFrom="column">
                  <wp:posOffset>3035935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EF9E" w14:textId="63E4C17B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2.2 </w:t>
                            </w:r>
                            <w:r w:rsidR="003B655D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Install HDDs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0B00F299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7" type="#_x0000_t202" style="position:absolute;margin-left:239.05pt;margin-top:116.35pt;width:48.6pt;height:4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EB2EF9E" w14:textId="63E4C17B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2.2 </w:t>
                      </w:r>
                      <w:r w:rsidR="003B655D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Install HDDs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8588FC" wp14:editId="199C176B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5AFAC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6AD1D7" wp14:editId="2400F5CE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188A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10ED7" wp14:editId="71BE9742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964B7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419F" wp14:editId="066744C3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92AE6" id="Straight Connector 8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pt,100.75pt" to="697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8BADF" wp14:editId="2863E444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9697D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82209" wp14:editId="452E9B0C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4B8E1" w14:textId="67093B5F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CC11E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Office Access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8A82209" id="TextBox 33" o:spid="_x0000_s1028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sIiw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FuPbC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354B8E1" w14:textId="67093B5F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4 </w:t>
                      </w:r>
                      <w:r w:rsidR="00CC11E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Office Access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EE4CA" wp14:editId="3DABC644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07FB6" w14:textId="42490836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Set up Cloud Storage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7FEE4CA" id="TextBox 25" o:spid="_x0000_s1029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A2ig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9207FB6" w14:textId="42490836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3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Set up Cloud Storage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A22DD" wp14:editId="6D7DC931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B9069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26AF5" wp14:editId="0B9C1230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9CD4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2E476" wp14:editId="7D726C96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3CFA5"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100.75pt" to="320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E4ED4" wp14:editId="29BCBCB1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108C2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9E0D" wp14:editId="489F9211">
                <wp:simplePos x="0" y="0"/>
                <wp:positionH relativeFrom="column">
                  <wp:posOffset>3353435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2546" id="Straight Connector 6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44.75pt" to="264.0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73B09" wp14:editId="2CB35FC2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089D4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67943" wp14:editId="786D5730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9A270" id="Straight Connector 6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00.75pt" to="320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7DB29" wp14:editId="15B6B1BE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DDB0" id="Straight Connector 6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100.75pt" to="264.0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A730C3" wp14:editId="1CCD8FA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99E2E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D8EA01" wp14:editId="150DCEE5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066A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CC78F" wp14:editId="4DC6E202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E515" w14:textId="2C4F8E97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="00C70D7D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External Storage</w:t>
                            </w:r>
                            <w:r w:rsidR="00385A20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Backup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B2CC78F" id="TextBox 17" o:spid="_x0000_s1030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3A8E515" w14:textId="2C4F8E97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2 </w:t>
                      </w:r>
                      <w:r w:rsidR="00C70D7D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External Storage</w:t>
                      </w:r>
                      <w:r w:rsidR="00385A20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 Backup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3E24" wp14:editId="61D9571E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9C73" w14:textId="3D1A2E49" w:rsidR="008D4662" w:rsidRDefault="00994E3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5A492C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Install Ethernet Connection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E443E24" id="TextBox 4" o:spid="_x0000_s1031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3319C73" w14:textId="3D1A2E49" w:rsidR="008D4662" w:rsidRDefault="00994E3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1 </w:t>
                      </w:r>
                      <w:r w:rsidR="005A492C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Install Ethernet Connection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88804C" wp14:editId="69F0056B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E57B6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6C2C1" wp14:editId="380CCCD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4E04F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80EF37" wp14:editId="5E1A1377">
                <wp:simplePos x="0" y="0"/>
                <wp:positionH relativeFrom="column">
                  <wp:posOffset>991411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6FEB2" id="Straight Connector 4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100.75pt" to="7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BD99AA" wp14:editId="29699625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1CE46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AC49" wp14:editId="52B1E215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C4DD3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25C7A6" wp14:editId="0D3B14E7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8D921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6A6D0AA6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43E7A69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BEB14DE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248C52E8" w14:textId="35048A51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365541FC" w14:textId="5A0BBEA2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FD120C2" w14:textId="76AE83C3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4E2A5DE" w14:textId="1420F5CA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560204FF" w14:textId="1016CC7C" w:rsidR="00846E38" w:rsidRPr="00846E38" w:rsidRDefault="00604A44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91B4" wp14:editId="43C764D4">
                <wp:simplePos x="0" y="0"/>
                <wp:positionH relativeFrom="column">
                  <wp:posOffset>8059310</wp:posOffset>
                </wp:positionH>
                <wp:positionV relativeFrom="paragraph">
                  <wp:posOffset>41606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80A25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6pt,3.3pt" to="634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790CA" wp14:editId="3BDC7EB8">
                <wp:simplePos x="0" y="0"/>
                <wp:positionH relativeFrom="column">
                  <wp:posOffset>7202805</wp:posOffset>
                </wp:positionH>
                <wp:positionV relativeFrom="paragraph">
                  <wp:posOffset>35560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AB13" id="Straight Connector 8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15pt,2.8pt" to="567.1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2AB5D" wp14:editId="70040831">
                <wp:simplePos x="0" y="0"/>
                <wp:positionH relativeFrom="column">
                  <wp:posOffset>7186930</wp:posOffset>
                </wp:positionH>
                <wp:positionV relativeFrom="paragraph">
                  <wp:posOffset>35560</wp:posOffset>
                </wp:positionV>
                <wp:extent cx="166560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37625" id="Straight Connector 8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9pt,2.8pt" to="697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B3E0E" wp14:editId="64FE605D">
                <wp:simplePos x="0" y="0"/>
                <wp:positionH relativeFrom="column">
                  <wp:posOffset>5402580</wp:posOffset>
                </wp:positionH>
                <wp:positionV relativeFrom="paragraph">
                  <wp:posOffset>66040</wp:posOffset>
                </wp:positionV>
                <wp:extent cx="75247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FCDEB" id="Straight Connector 7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5.4pt,5.2pt" to="484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F8444" wp14:editId="54F20D8B">
                <wp:simplePos x="0" y="0"/>
                <wp:positionH relativeFrom="column">
                  <wp:posOffset>5408930</wp:posOffset>
                </wp:positionH>
                <wp:positionV relativeFrom="paragraph">
                  <wp:posOffset>62865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66C5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9pt,4.95pt" to="425.9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F688B" wp14:editId="45CFEE34">
                <wp:simplePos x="0" y="0"/>
                <wp:positionH relativeFrom="column">
                  <wp:posOffset>6155055</wp:posOffset>
                </wp:positionH>
                <wp:positionV relativeFrom="paragraph">
                  <wp:posOffset>62865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81D4F" id="Straight Connector 7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4.95pt" to="484.6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EB506" wp14:editId="2E09B776">
                <wp:simplePos x="0" y="0"/>
                <wp:positionH relativeFrom="column">
                  <wp:posOffset>6155055</wp:posOffset>
                </wp:positionH>
                <wp:positionV relativeFrom="paragraph">
                  <wp:posOffset>621665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FDD0C" id="Straight Connector 7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48.95pt" to="484.6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D605A" wp14:editId="59E7D601">
                <wp:simplePos x="0" y="0"/>
                <wp:positionH relativeFrom="column">
                  <wp:posOffset>5793105</wp:posOffset>
                </wp:positionH>
                <wp:positionV relativeFrom="paragraph">
                  <wp:posOffset>1075690</wp:posOffset>
                </wp:positionV>
                <wp:extent cx="762000" cy="2676525"/>
                <wp:effectExtent l="57150" t="38100" r="76200" b="104775"/>
                <wp:wrapThrough wrapText="bothSides">
                  <wp:wrapPolygon edited="0">
                    <wp:start x="-1620" y="-307"/>
                    <wp:lineTo x="-1620" y="21984"/>
                    <wp:lineTo x="-1080" y="22292"/>
                    <wp:lineTo x="22680" y="22292"/>
                    <wp:lineTo x="23220" y="21984"/>
                    <wp:lineTo x="23220" y="-307"/>
                    <wp:lineTo x="-1620" y="-307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C3715" w14:textId="61E9715F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3.2.1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Establish file structure and use</w:t>
                            </w:r>
                          </w:p>
                          <w:p w14:paraId="04A9ECFC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D372D62" w14:textId="77777777" w:rsidR="00637CEC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</w:t>
                            </w:r>
                            <w:r w:rsidR="00637CEC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05F5368C" w14:textId="32978845" w:rsidR="008D4662" w:rsidRPr="00637CEC" w:rsidRDefault="00637CEC" w:rsidP="00637C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Give employee accounts access to cloud storage</w:t>
                            </w:r>
                            <w:r w:rsidR="008D4662"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3A58C6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0CD09EE" w14:textId="63F844FE" w:rsidR="00637CEC" w:rsidRDefault="008D4662" w:rsidP="00637C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3.2.3</w:t>
                            </w:r>
                          </w:p>
                          <w:p w14:paraId="467BBF9B" w14:textId="181E7285" w:rsidR="00637CEC" w:rsidRPr="00637CEC" w:rsidRDefault="00637CEC" w:rsidP="00637C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Send out company accounts to employees</w:t>
                            </w:r>
                          </w:p>
                          <w:p w14:paraId="74C8A43F" w14:textId="0A8EC52F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051EB03" w14:textId="216B1C5D" w:rsidR="008D4662" w:rsidRPr="008D4662" w:rsidRDefault="008D4662" w:rsidP="00637C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605A" id="TextBox 30" o:spid="_x0000_s1032" type="#_x0000_t202" style="position:absolute;margin-left:456.15pt;margin-top:84.7pt;width:60pt;height:21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90C3715" w14:textId="61E9715F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3.2.1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Establish file structure and use</w:t>
                      </w:r>
                    </w:p>
                    <w:p w14:paraId="04A9ECFC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D372D62" w14:textId="77777777" w:rsidR="00637CEC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</w:t>
                      </w:r>
                      <w:r w:rsidR="00637CEC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</w:t>
                      </w:r>
                    </w:p>
                    <w:p w14:paraId="05F5368C" w14:textId="32978845" w:rsidR="008D4662" w:rsidRPr="00637CEC" w:rsidRDefault="00637CEC" w:rsidP="00637C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Give employee accounts access to cloud storage</w:t>
                      </w:r>
                      <w:r w:rsidR="008D4662"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3A58C6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0CD09EE" w14:textId="63F844FE" w:rsidR="00637CEC" w:rsidRDefault="008D4662" w:rsidP="00637C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3.2.3</w:t>
                      </w:r>
                    </w:p>
                    <w:p w14:paraId="467BBF9B" w14:textId="181E7285" w:rsidR="00637CEC" w:rsidRPr="00637CEC" w:rsidRDefault="00637CEC" w:rsidP="00637C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Send out company accounts to employees</w:t>
                      </w:r>
                    </w:p>
                    <w:p w14:paraId="74C8A43F" w14:textId="0A8EC52F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051EB03" w14:textId="216B1C5D" w:rsidR="008D4662" w:rsidRPr="008D4662" w:rsidRDefault="008D4662" w:rsidP="00637CEC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3ACF2A" wp14:editId="6B2086FF">
                <wp:simplePos x="0" y="0"/>
                <wp:positionH relativeFrom="column">
                  <wp:posOffset>4983480</wp:posOffset>
                </wp:positionH>
                <wp:positionV relativeFrom="paragraph">
                  <wp:posOffset>1275715</wp:posOffset>
                </wp:positionV>
                <wp:extent cx="762000" cy="2495550"/>
                <wp:effectExtent l="57150" t="38100" r="76200" b="95250"/>
                <wp:wrapThrough wrapText="bothSides">
                  <wp:wrapPolygon edited="0">
                    <wp:start x="-1620" y="-330"/>
                    <wp:lineTo x="-1620" y="21930"/>
                    <wp:lineTo x="-1080" y="22260"/>
                    <wp:lineTo x="22680" y="22260"/>
                    <wp:lineTo x="23220" y="21105"/>
                    <wp:lineTo x="23220" y="-330"/>
                    <wp:lineTo x="-1620" y="-33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DD6B" w14:textId="11C97B1A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3.1.1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Research different cloud storage services</w:t>
                            </w:r>
                          </w:p>
                          <w:p w14:paraId="04DF1815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563050E" w14:textId="144E4AF8" w:rsidR="008D4662" w:rsidRDefault="008D4662" w:rsidP="008464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3.1.2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="00637CEC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business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account for service</w:t>
                            </w:r>
                          </w:p>
                          <w:p w14:paraId="7F450FE5" w14:textId="7D9C8DD4" w:rsidR="008464EE" w:rsidRDefault="008464EE" w:rsidP="008464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9F9F2E7" w14:textId="58841A53" w:rsidR="008464EE" w:rsidRDefault="008464EE" w:rsidP="008464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3.1.3</w:t>
                            </w:r>
                          </w:p>
                          <w:p w14:paraId="784356B5" w14:textId="55AAC866" w:rsidR="00637CEC" w:rsidRPr="008D4662" w:rsidRDefault="008464EE" w:rsidP="00637C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Create</w:t>
                            </w:r>
                            <w:r w:rsidR="00637CEC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company accounts for employees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CF2A" id="TextBox 29" o:spid="_x0000_s1033" type="#_x0000_t202" style="position:absolute;margin-left:392.4pt;margin-top:100.45pt;width:60pt;height:19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8F4DD6B" w14:textId="11C97B1A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3.1.1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Research different cloud storage services</w:t>
                      </w:r>
                    </w:p>
                    <w:p w14:paraId="04DF1815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563050E" w14:textId="144E4AF8" w:rsidR="008D4662" w:rsidRDefault="008D4662" w:rsidP="008464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3.1.2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Create </w:t>
                      </w:r>
                      <w:r w:rsidR="00637CEC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business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account for service</w:t>
                      </w:r>
                    </w:p>
                    <w:p w14:paraId="7F450FE5" w14:textId="7D9C8DD4" w:rsidR="008464EE" w:rsidRDefault="008464EE" w:rsidP="008464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9F9F2E7" w14:textId="58841A53" w:rsidR="008464EE" w:rsidRDefault="008464EE" w:rsidP="008464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3.1.3</w:t>
                      </w:r>
                    </w:p>
                    <w:p w14:paraId="784356B5" w14:textId="55AAC866" w:rsidR="00637CEC" w:rsidRPr="008D4662" w:rsidRDefault="008464EE" w:rsidP="00637C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Create</w:t>
                      </w:r>
                      <w:r w:rsidR="00637CEC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company accounts for employees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655C9" wp14:editId="61C55A27">
                <wp:simplePos x="0" y="0"/>
                <wp:positionH relativeFrom="column">
                  <wp:posOffset>5821680</wp:posOffset>
                </wp:positionH>
                <wp:positionV relativeFrom="paragraph">
                  <wp:posOffset>259715</wp:posOffset>
                </wp:positionV>
                <wp:extent cx="674370" cy="682625"/>
                <wp:effectExtent l="57150" t="38100" r="68580" b="98425"/>
                <wp:wrapThrough wrapText="bothSides">
                  <wp:wrapPolygon edited="0">
                    <wp:start x="-1831" y="-1206"/>
                    <wp:lineTo x="-1831" y="22906"/>
                    <wp:lineTo x="-1220" y="24112"/>
                    <wp:lineTo x="22576" y="24112"/>
                    <wp:lineTo x="23186" y="19289"/>
                    <wp:lineTo x="23186" y="-1206"/>
                    <wp:lineTo x="-1831" y="-1206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2518" w14:textId="70024C1E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3.2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Setup Cloud Storage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55C9" id="TextBox 27" o:spid="_x0000_s1034" type="#_x0000_t202" style="position:absolute;margin-left:458.4pt;margin-top:20.45pt;width:53.1pt;height:5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7C7B2518" w14:textId="70024C1E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3.2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Setup Cloud Storage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F0920" wp14:editId="4A05F644">
                <wp:simplePos x="0" y="0"/>
                <wp:positionH relativeFrom="column">
                  <wp:posOffset>5388610</wp:posOffset>
                </wp:positionH>
                <wp:positionV relativeFrom="paragraph">
                  <wp:posOffset>850265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70EE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3pt,66.95pt" to="424.3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A+EEW6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CC11EB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1C1E2" wp14:editId="6E262FD5">
                <wp:simplePos x="0" y="0"/>
                <wp:positionH relativeFrom="column">
                  <wp:posOffset>5088255</wp:posOffset>
                </wp:positionH>
                <wp:positionV relativeFrom="paragraph">
                  <wp:posOffset>256540</wp:posOffset>
                </wp:positionV>
                <wp:extent cx="637540" cy="857250"/>
                <wp:effectExtent l="57150" t="38100" r="67310" b="95250"/>
                <wp:wrapThrough wrapText="bothSides">
                  <wp:wrapPolygon edited="0">
                    <wp:start x="-1936" y="-960"/>
                    <wp:lineTo x="-1936" y="22560"/>
                    <wp:lineTo x="-1291" y="23520"/>
                    <wp:lineTo x="22590" y="23520"/>
                    <wp:lineTo x="23235" y="22560"/>
                    <wp:lineTo x="23235" y="-960"/>
                    <wp:lineTo x="-1936" y="-960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09DDE" w14:textId="3957D84F" w:rsidR="008D4662" w:rsidRPr="008464EE" w:rsidRDefault="008D4662" w:rsidP="008464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3.1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Signup to a cloud storage service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C1E2" id="TextBox 26" o:spid="_x0000_s1035" type="#_x0000_t202" style="position:absolute;margin-left:400.65pt;margin-top:20.2pt;width:50.2pt;height:6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5309DDE" w14:textId="3957D84F" w:rsidR="008D4662" w:rsidRPr="008464EE" w:rsidRDefault="008D4662" w:rsidP="008464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3.1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Signup to a cloud storage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64EE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92DA6" wp14:editId="16A1CAB5">
                <wp:simplePos x="0" y="0"/>
                <wp:positionH relativeFrom="column">
                  <wp:posOffset>3792855</wp:posOffset>
                </wp:positionH>
                <wp:positionV relativeFrom="paragraph">
                  <wp:posOffset>1141730</wp:posOffset>
                </wp:positionV>
                <wp:extent cx="777875" cy="1247775"/>
                <wp:effectExtent l="57150" t="38100" r="79375" b="104775"/>
                <wp:wrapThrough wrapText="bothSides">
                  <wp:wrapPolygon edited="0">
                    <wp:start x="-1587" y="-660"/>
                    <wp:lineTo x="-1587" y="22424"/>
                    <wp:lineTo x="-1058" y="23084"/>
                    <wp:lineTo x="22746" y="23084"/>
                    <wp:lineTo x="23275" y="21105"/>
                    <wp:lineTo x="23275" y="-660"/>
                    <wp:lineTo x="-1587" y="-660"/>
                  </wp:wrapPolygon>
                </wp:wrapThrough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9B57" w14:textId="77777777" w:rsidR="00385A20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2.3.1 </w:t>
                            </w:r>
                          </w:p>
                          <w:p w14:paraId="6EA9B5B5" w14:textId="411BCB31" w:rsidR="008464EE" w:rsidRPr="009A6136" w:rsidRDefault="00385A20" w:rsidP="008464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Setup Windows Backup to backup weekly </w:t>
                            </w:r>
                            <w:r w:rsidR="008464E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onto External HDDs</w:t>
                            </w:r>
                          </w:p>
                          <w:p w14:paraId="0E081548" w14:textId="451242F3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2DA6" id="TextBox 23" o:spid="_x0000_s1036" type="#_x0000_t202" style="position:absolute;margin-left:298.65pt;margin-top:89.9pt;width:61.25pt;height:9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6E29B57" w14:textId="77777777" w:rsidR="00385A20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2.3.1 </w:t>
                      </w:r>
                    </w:p>
                    <w:p w14:paraId="6EA9B5B5" w14:textId="411BCB31" w:rsidR="008464EE" w:rsidRPr="009A6136" w:rsidRDefault="00385A20" w:rsidP="008464E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Setup Windows Backup to backup weekly </w:t>
                      </w:r>
                      <w:r w:rsidR="008464E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onto External HDDs</w:t>
                      </w:r>
                    </w:p>
                    <w:p w14:paraId="0E081548" w14:textId="451242F3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5A20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AC5AE" wp14:editId="57EA4CC2">
                <wp:simplePos x="0" y="0"/>
                <wp:positionH relativeFrom="column">
                  <wp:posOffset>4139565</wp:posOffset>
                </wp:positionH>
                <wp:positionV relativeFrom="paragraph">
                  <wp:posOffset>601980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16289" id="Straight Connector 6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47.4pt" to="325.9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385A20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087CA" wp14:editId="528F817F">
                <wp:simplePos x="0" y="0"/>
                <wp:positionH relativeFrom="column">
                  <wp:posOffset>3764280</wp:posOffset>
                </wp:positionH>
                <wp:positionV relativeFrom="paragraph">
                  <wp:posOffset>227330</wp:posOffset>
                </wp:positionV>
                <wp:extent cx="647700" cy="704850"/>
                <wp:effectExtent l="57150" t="38100" r="76200" b="95250"/>
                <wp:wrapThrough wrapText="bothSides">
                  <wp:wrapPolygon edited="0">
                    <wp:start x="-1906" y="-1168"/>
                    <wp:lineTo x="-1906" y="22768"/>
                    <wp:lineTo x="-1271" y="23935"/>
                    <wp:lineTo x="22871" y="23935"/>
                    <wp:lineTo x="23506" y="18681"/>
                    <wp:lineTo x="23506" y="-1168"/>
                    <wp:lineTo x="-1906" y="-1168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51BB" w14:textId="568C9312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2.3 </w:t>
                            </w:r>
                            <w:r w:rsidR="00385A20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Setup weekly backup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87CA" id="TextBox 20" o:spid="_x0000_s1037" type="#_x0000_t202" style="position:absolute;margin-left:296.4pt;margin-top:17.9pt;width:51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5B251BB" w14:textId="568C9312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2.3 </w:t>
                      </w:r>
                      <w:r w:rsidR="00385A20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Setup weekly backup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F8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B9BB89" wp14:editId="6667C8DD">
                <wp:simplePos x="0" y="0"/>
                <wp:positionH relativeFrom="column">
                  <wp:posOffset>2954655</wp:posOffset>
                </wp:positionH>
                <wp:positionV relativeFrom="paragraph">
                  <wp:posOffset>1094105</wp:posOffset>
                </wp:positionV>
                <wp:extent cx="803275" cy="1314450"/>
                <wp:effectExtent l="57150" t="38100" r="73025" b="95250"/>
                <wp:wrapThrough wrapText="bothSides">
                  <wp:wrapPolygon edited="0">
                    <wp:start x="-1537" y="-626"/>
                    <wp:lineTo x="-1537" y="22226"/>
                    <wp:lineTo x="-1025" y="22852"/>
                    <wp:lineTo x="22539" y="22852"/>
                    <wp:lineTo x="23051" y="20035"/>
                    <wp:lineTo x="23051" y="-626"/>
                    <wp:lineTo x="-1537" y="-626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833E" w14:textId="77777777" w:rsidR="006D6F8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2.2.1</w:t>
                            </w:r>
                          </w:p>
                          <w:p w14:paraId="7740F94E" w14:textId="515196B9" w:rsidR="008D4662" w:rsidRPr="008D4662" w:rsidRDefault="003B655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Install HDDs </w:t>
                            </w:r>
                            <w:r w:rsidR="006D6F8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 appropriate locations</w:t>
                            </w:r>
                          </w:p>
                          <w:p w14:paraId="12A90BD7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DC26170" w14:textId="77777777" w:rsidR="006D6F8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2.2.2</w:t>
                            </w:r>
                          </w:p>
                          <w:p w14:paraId="7A37FD29" w14:textId="1DB43B44" w:rsidR="006D6F84" w:rsidRPr="009A6136" w:rsidRDefault="006D6F84" w:rsidP="006D6F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Format HDDs</w:t>
                            </w:r>
                          </w:p>
                          <w:p w14:paraId="44DA3CA2" w14:textId="2520F628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BB89" id="TextBox 22" o:spid="_x0000_s1038" type="#_x0000_t202" style="position:absolute;margin-left:232.65pt;margin-top:86.15pt;width:63.25pt;height:10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F62833E" w14:textId="77777777" w:rsidR="006D6F8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2.2.1</w:t>
                      </w:r>
                    </w:p>
                    <w:p w14:paraId="7740F94E" w14:textId="515196B9" w:rsidR="008D4662" w:rsidRPr="008D4662" w:rsidRDefault="003B655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Install HDDs </w:t>
                      </w:r>
                      <w:r w:rsidR="006D6F8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 appropriate locations</w:t>
                      </w:r>
                    </w:p>
                    <w:p w14:paraId="12A90BD7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DC26170" w14:textId="77777777" w:rsidR="006D6F8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2.2.2</w:t>
                      </w:r>
                    </w:p>
                    <w:p w14:paraId="7A37FD29" w14:textId="1DB43B44" w:rsidR="006D6F84" w:rsidRPr="009A6136" w:rsidRDefault="006D6F84" w:rsidP="006D6F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Format HDDs</w:t>
                      </w:r>
                    </w:p>
                    <w:p w14:paraId="44DA3CA2" w14:textId="2520F628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B655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38CF71" wp14:editId="3691BD6C">
                <wp:simplePos x="0" y="0"/>
                <wp:positionH relativeFrom="column">
                  <wp:posOffset>2211705</wp:posOffset>
                </wp:positionH>
                <wp:positionV relativeFrom="paragraph">
                  <wp:posOffset>1236980</wp:posOffset>
                </wp:positionV>
                <wp:extent cx="711200" cy="2133600"/>
                <wp:effectExtent l="57150" t="38100" r="69850" b="95250"/>
                <wp:wrapThrough wrapText="bothSides">
                  <wp:wrapPolygon edited="0">
                    <wp:start x="-1736" y="-386"/>
                    <wp:lineTo x="-1736" y="21407"/>
                    <wp:lineTo x="-1157" y="22371"/>
                    <wp:lineTo x="22564" y="22371"/>
                    <wp:lineTo x="23143" y="21407"/>
                    <wp:lineTo x="23143" y="-386"/>
                    <wp:lineTo x="-1736" y="-386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E487" w14:textId="73075994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2.1.1 </w:t>
                            </w:r>
                            <w:r w:rsidR="003B655D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Research durable, long lasting HDDs</w:t>
                            </w:r>
                          </w:p>
                          <w:p w14:paraId="6942E06A" w14:textId="5CFB9CB0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BB6E494" w14:textId="0BB814B9" w:rsidR="003B655D" w:rsidRDefault="003B655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2.1.2</w:t>
                            </w:r>
                          </w:p>
                          <w:p w14:paraId="2FFFA765" w14:textId="0E4B08ED" w:rsidR="003B655D" w:rsidRDefault="003B655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Evaluate number of HDDs needed</w:t>
                            </w:r>
                          </w:p>
                          <w:p w14:paraId="2E2542DF" w14:textId="77777777" w:rsidR="003B655D" w:rsidRDefault="003B655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5A82663" w14:textId="7681648E" w:rsidR="003B655D" w:rsidRPr="009A6136" w:rsidRDefault="008D4662" w:rsidP="003B65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2.1.</w:t>
                            </w:r>
                            <w:r w:rsidR="003B655D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3</w:t>
                            </w: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655D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Purchase HDDs</w:t>
                            </w:r>
                          </w:p>
                          <w:p w14:paraId="235FB1A3" w14:textId="21D3A81B"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CF71" id="TextBox 21" o:spid="_x0000_s1039" type="#_x0000_t202" style="position:absolute;margin-left:174.15pt;margin-top:97.4pt;width:56pt;height:16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E63E487" w14:textId="73075994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2.1.1 </w:t>
                      </w:r>
                      <w:r w:rsidR="003B655D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Research durable, long lasting HDDs</w:t>
                      </w:r>
                    </w:p>
                    <w:p w14:paraId="6942E06A" w14:textId="5CFB9CB0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BB6E494" w14:textId="0BB814B9" w:rsidR="003B655D" w:rsidRDefault="003B655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2.1.2</w:t>
                      </w:r>
                    </w:p>
                    <w:p w14:paraId="2FFFA765" w14:textId="0E4B08ED" w:rsidR="003B655D" w:rsidRDefault="003B655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Evaluate number of HDDs needed</w:t>
                      </w:r>
                    </w:p>
                    <w:p w14:paraId="2E2542DF" w14:textId="77777777" w:rsidR="003B655D" w:rsidRDefault="003B655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5A82663" w14:textId="7681648E" w:rsidR="003B655D" w:rsidRPr="009A6136" w:rsidRDefault="008D4662" w:rsidP="003B655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2.1.</w:t>
                      </w:r>
                      <w:r w:rsidR="003B655D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3</w:t>
                      </w: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3B655D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Purchase HDDs</w:t>
                      </w:r>
                    </w:p>
                    <w:p w14:paraId="235FB1A3" w14:textId="21D3A81B"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B655D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8E3B09" wp14:editId="101CAABC">
                <wp:simplePos x="0" y="0"/>
                <wp:positionH relativeFrom="column">
                  <wp:posOffset>2240280</wp:posOffset>
                </wp:positionH>
                <wp:positionV relativeFrom="paragraph">
                  <wp:posOffset>217805</wp:posOffset>
                </wp:positionV>
                <wp:extent cx="714375" cy="787400"/>
                <wp:effectExtent l="57150" t="38100" r="85725" b="88900"/>
                <wp:wrapThrough wrapText="bothSides">
                  <wp:wrapPolygon edited="0">
                    <wp:start x="-1728" y="-1045"/>
                    <wp:lineTo x="-1728" y="22471"/>
                    <wp:lineTo x="-1152" y="23516"/>
                    <wp:lineTo x="23040" y="23516"/>
                    <wp:lineTo x="23616" y="16723"/>
                    <wp:lineTo x="23616" y="-1045"/>
                    <wp:lineTo x="-1728" y="-1045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70C1" w14:textId="59DF6572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2.1 </w:t>
                            </w:r>
                            <w:r w:rsidR="003B655D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Purchase External HDDs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3B09" id="TextBox 18" o:spid="_x0000_s1040" type="#_x0000_t202" style="position:absolute;margin-left:176.4pt;margin-top:17.15pt;width:56.25pt;height:6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3B770C1" w14:textId="59DF6572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2.1 </w:t>
                      </w:r>
                      <w:r w:rsidR="003B655D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Purchase External HDDs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9D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25B664" wp14:editId="36CEA140">
                <wp:simplePos x="0" y="0"/>
                <wp:positionH relativeFrom="column">
                  <wp:posOffset>1449705</wp:posOffset>
                </wp:positionH>
                <wp:positionV relativeFrom="paragraph">
                  <wp:posOffset>1370330</wp:posOffset>
                </wp:positionV>
                <wp:extent cx="704850" cy="1028700"/>
                <wp:effectExtent l="57150" t="38100" r="76200" b="95250"/>
                <wp:wrapThrough wrapText="bothSides">
                  <wp:wrapPolygon edited="0">
                    <wp:start x="-1751" y="-800"/>
                    <wp:lineTo x="-1751" y="22400"/>
                    <wp:lineTo x="-1168" y="23200"/>
                    <wp:lineTo x="22768" y="23200"/>
                    <wp:lineTo x="23351" y="19200"/>
                    <wp:lineTo x="23351" y="-800"/>
                    <wp:lineTo x="-1751" y="-800"/>
                  </wp:wrapPolygon>
                </wp:wrapThrough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7DC5F" w14:textId="122D1F0A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1.3.1 </w:t>
                            </w:r>
                            <w:r w:rsidR="00B349D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Evaluate antiviruses</w:t>
                            </w:r>
                          </w:p>
                          <w:p w14:paraId="3FCDE62E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90438FE" w14:textId="6F5878F5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1.3.2</w:t>
                            </w:r>
                          </w:p>
                          <w:p w14:paraId="30254265" w14:textId="403CBF94" w:rsidR="00C70D7D" w:rsidRPr="008D4662" w:rsidRDefault="00B349D4" w:rsidP="00C70D7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Set up firewall</w:t>
                            </w:r>
                          </w:p>
                          <w:p w14:paraId="5D3E9EBC" w14:textId="7E9B37D8" w:rsidR="00C70D7D" w:rsidRPr="008D4662" w:rsidRDefault="00C70D7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B664" id="TextBox 14" o:spid="_x0000_s1041" type="#_x0000_t202" style="position:absolute;margin-left:114.15pt;margin-top:107.9pt;width:55.5pt;height:8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0F7DC5F" w14:textId="122D1F0A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1.3.1 </w:t>
                      </w:r>
                      <w:r w:rsidR="00B349D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Evaluate antiviruses</w:t>
                      </w:r>
                    </w:p>
                    <w:p w14:paraId="3FCDE62E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90438FE" w14:textId="6F5878F5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1.3.2</w:t>
                      </w:r>
                    </w:p>
                    <w:p w14:paraId="30254265" w14:textId="403CBF94" w:rsidR="00C70D7D" w:rsidRPr="008D4662" w:rsidRDefault="00B349D4" w:rsidP="00C70D7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Set up firewall</w:t>
                      </w:r>
                    </w:p>
                    <w:p w14:paraId="5D3E9EBC" w14:textId="7E9B37D8" w:rsidR="00C70D7D" w:rsidRPr="008D4662" w:rsidRDefault="00C70D7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349D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67C26" wp14:editId="300CDB82">
                <wp:simplePos x="0" y="0"/>
                <wp:positionH relativeFrom="column">
                  <wp:posOffset>1805940</wp:posOffset>
                </wp:positionH>
                <wp:positionV relativeFrom="paragraph">
                  <wp:posOffset>834390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453E0" id="Straight Connector 48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65.7pt" to="142.2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B349D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5BFBC" wp14:editId="784DDA19">
                <wp:simplePos x="0" y="0"/>
                <wp:positionH relativeFrom="column">
                  <wp:posOffset>1478280</wp:posOffset>
                </wp:positionH>
                <wp:positionV relativeFrom="paragraph">
                  <wp:posOffset>217805</wp:posOffset>
                </wp:positionV>
                <wp:extent cx="657225" cy="971550"/>
                <wp:effectExtent l="57150" t="38100" r="85725" b="95250"/>
                <wp:wrapThrough wrapText="bothSides">
                  <wp:wrapPolygon edited="0">
                    <wp:start x="-1878" y="-847"/>
                    <wp:lineTo x="-1878" y="22447"/>
                    <wp:lineTo x="-1252" y="23294"/>
                    <wp:lineTo x="23165" y="23294"/>
                    <wp:lineTo x="23791" y="20329"/>
                    <wp:lineTo x="23791" y="-847"/>
                    <wp:lineTo x="-1878" y="-847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168BE" w14:textId="6C3DAFC3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1.3 </w:t>
                            </w:r>
                            <w:r w:rsidR="00B349D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Set up firewall and cyber security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BFBC" id="TextBox 10" o:spid="_x0000_s1042" type="#_x0000_t202" style="position:absolute;margin-left:116.4pt;margin-top:17.15pt;width:51.75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168BE" w14:textId="6C3DAFC3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1.3 </w:t>
                      </w:r>
                      <w:r w:rsidR="00B349D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Set up firewall and cyber security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49D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E0C25B" wp14:editId="5DB4E30C">
                <wp:simplePos x="0" y="0"/>
                <wp:positionH relativeFrom="column">
                  <wp:posOffset>-207645</wp:posOffset>
                </wp:positionH>
                <wp:positionV relativeFrom="paragraph">
                  <wp:posOffset>1132205</wp:posOffset>
                </wp:positionV>
                <wp:extent cx="809625" cy="2276475"/>
                <wp:effectExtent l="57150" t="38100" r="85725" b="104775"/>
                <wp:wrapThrough wrapText="bothSides">
                  <wp:wrapPolygon edited="0">
                    <wp:start x="-1525" y="-362"/>
                    <wp:lineTo x="-1525" y="22052"/>
                    <wp:lineTo x="-1016" y="22413"/>
                    <wp:lineTo x="22871" y="22413"/>
                    <wp:lineTo x="23379" y="20244"/>
                    <wp:lineTo x="23379" y="-362"/>
                    <wp:lineTo x="-1525" y="-362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3AC3" w14:textId="7FE1776E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1.1.1 </w:t>
                            </w:r>
                            <w:r w:rsidR="00994E3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Evaluate different internet plans</w:t>
                            </w:r>
                          </w:p>
                          <w:p w14:paraId="707E01FC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1F14C3" w14:textId="44A99473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1.1.2 </w:t>
                            </w:r>
                            <w:r w:rsidR="007019C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Purchase desired plan</w:t>
                            </w:r>
                          </w:p>
                          <w:p w14:paraId="1C6C4C31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B3B4FE" w14:textId="41EB869E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1.1.3 </w:t>
                            </w:r>
                            <w:r w:rsidR="007019C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Setup modem and router</w:t>
                            </w:r>
                          </w:p>
                          <w:p w14:paraId="0398365E" w14:textId="016A54E5" w:rsidR="007019CE" w:rsidRDefault="007019C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7479720" w14:textId="6676E636" w:rsidR="007019CE" w:rsidRDefault="007019C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1.1.4</w:t>
                            </w:r>
                          </w:p>
                          <w:p w14:paraId="7A6A8346" w14:textId="07682949" w:rsidR="007019CE" w:rsidRDefault="007019C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Get street connection</w:t>
                            </w:r>
                          </w:p>
                          <w:p w14:paraId="4119DD7C" w14:textId="29C15022" w:rsidR="008D4662" w:rsidRPr="009A6136" w:rsidRDefault="008D4662" w:rsidP="007019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C25B" id="TextBox 12" o:spid="_x0000_s1043" type="#_x0000_t202" style="position:absolute;margin-left:-16.35pt;margin-top:89.15pt;width:63.75pt;height:17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EFF3AC3" w14:textId="7FE1776E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1.1.1 </w:t>
                      </w:r>
                      <w:r w:rsidR="00994E3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Evaluate different internet plans</w:t>
                      </w:r>
                    </w:p>
                    <w:p w14:paraId="707E01FC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D1F14C3" w14:textId="44A99473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1.1.2 </w:t>
                      </w:r>
                      <w:r w:rsidR="007019C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Purchase desired plan</w:t>
                      </w:r>
                    </w:p>
                    <w:p w14:paraId="1C6C4C31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1B3B4FE" w14:textId="41EB869E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1.1.3 </w:t>
                      </w:r>
                      <w:r w:rsidR="007019C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Setup modem and router</w:t>
                      </w:r>
                    </w:p>
                    <w:p w14:paraId="0398365E" w14:textId="016A54E5" w:rsidR="007019CE" w:rsidRDefault="007019C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7479720" w14:textId="6676E636" w:rsidR="007019CE" w:rsidRDefault="007019C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1.1.4</w:t>
                      </w:r>
                    </w:p>
                    <w:p w14:paraId="7A6A8346" w14:textId="07682949" w:rsidR="007019CE" w:rsidRDefault="007019C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Get street connection</w:t>
                      </w:r>
                    </w:p>
                    <w:p w14:paraId="4119DD7C" w14:textId="29C15022" w:rsidR="008D4662" w:rsidRPr="009A6136" w:rsidRDefault="008D4662" w:rsidP="007019CE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019CE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125E2" wp14:editId="7F7727D6">
                <wp:simplePos x="0" y="0"/>
                <wp:positionH relativeFrom="column">
                  <wp:posOffset>640080</wp:posOffset>
                </wp:positionH>
                <wp:positionV relativeFrom="paragraph">
                  <wp:posOffset>1151255</wp:posOffset>
                </wp:positionV>
                <wp:extent cx="762000" cy="2291715"/>
                <wp:effectExtent l="57150" t="38100" r="76200" b="89535"/>
                <wp:wrapThrough wrapText="bothSides">
                  <wp:wrapPolygon edited="0">
                    <wp:start x="-1620" y="-359"/>
                    <wp:lineTo x="-1620" y="21905"/>
                    <wp:lineTo x="-1080" y="22264"/>
                    <wp:lineTo x="22680" y="22264"/>
                    <wp:lineTo x="23220" y="20110"/>
                    <wp:lineTo x="23220" y="-359"/>
                    <wp:lineTo x="-1620" y="-359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9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98B2" w14:textId="16300D9B" w:rsidR="008D4662" w:rsidRDefault="008D4662" w:rsidP="007019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1.2.1 </w:t>
                            </w:r>
                          </w:p>
                          <w:p w14:paraId="4C86BEE9" w14:textId="320E2592" w:rsidR="007019CE" w:rsidRDefault="007019CE" w:rsidP="007019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Establish where ethernet cables need to go</w:t>
                            </w:r>
                          </w:p>
                          <w:p w14:paraId="0BE2B271" w14:textId="77777777" w:rsidR="009A6136" w:rsidRPr="008D4662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E4615C" w14:textId="275F82F7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1.2.2 </w:t>
                            </w:r>
                            <w:r w:rsidR="007019CE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Schedule electrician to wire up premise</w:t>
                            </w:r>
                          </w:p>
                          <w:p w14:paraId="5E77C4C3" w14:textId="77777777" w:rsidR="009A6136" w:rsidRDefault="009A613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3C44B7A" w14:textId="63D1BD21" w:rsidR="00B349D4" w:rsidRPr="008D4662" w:rsidRDefault="008D4662" w:rsidP="00B349D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1.2.3 </w:t>
                            </w:r>
                            <w:r w:rsidR="00B349D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Prepare premise to be wire up</w:t>
                            </w:r>
                          </w:p>
                          <w:p w14:paraId="168AFA7F" w14:textId="4A32B794"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25E2" id="TextBox 13" o:spid="_x0000_s1044" type="#_x0000_t202" style="position:absolute;margin-left:50.4pt;margin-top:90.65pt;width:60pt;height:18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A8498B2" w14:textId="16300D9B" w:rsidR="008D4662" w:rsidRDefault="008D4662" w:rsidP="007019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1.2.1 </w:t>
                      </w:r>
                    </w:p>
                    <w:p w14:paraId="4C86BEE9" w14:textId="320E2592" w:rsidR="007019CE" w:rsidRDefault="007019CE" w:rsidP="007019C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Establish where ethernet cables need to go</w:t>
                      </w:r>
                    </w:p>
                    <w:p w14:paraId="0BE2B271" w14:textId="77777777" w:rsidR="009A6136" w:rsidRPr="008D4662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E4615C" w14:textId="275F82F7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1.2.2 </w:t>
                      </w:r>
                      <w:r w:rsidR="007019CE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Schedule electrician to wire up premise</w:t>
                      </w:r>
                    </w:p>
                    <w:p w14:paraId="5E77C4C3" w14:textId="77777777" w:rsidR="009A6136" w:rsidRDefault="009A613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3C44B7A" w14:textId="63D1BD21" w:rsidR="00B349D4" w:rsidRPr="008D4662" w:rsidRDefault="008D4662" w:rsidP="00B349D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1.2.3 </w:t>
                      </w:r>
                      <w:r w:rsidR="00B349D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Prepare premise to be wire up</w:t>
                      </w:r>
                    </w:p>
                    <w:p w14:paraId="168AFA7F" w14:textId="4A32B794"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019CE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D3473B" wp14:editId="19402CD6">
                <wp:simplePos x="0" y="0"/>
                <wp:positionH relativeFrom="column">
                  <wp:posOffset>1000760</wp:posOffset>
                </wp:positionH>
                <wp:positionV relativeFrom="paragraph">
                  <wp:posOffset>887730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017E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8pt,69.9pt" to="78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M3WLQN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7019CE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93599" wp14:editId="4E04DD64">
                <wp:simplePos x="0" y="0"/>
                <wp:positionH relativeFrom="column">
                  <wp:posOffset>659130</wp:posOffset>
                </wp:positionH>
                <wp:positionV relativeFrom="paragraph">
                  <wp:posOffset>227330</wp:posOffset>
                </wp:positionV>
                <wp:extent cx="666750" cy="733425"/>
                <wp:effectExtent l="57150" t="38100" r="76200" b="104775"/>
                <wp:wrapThrough wrapText="bothSides">
                  <wp:wrapPolygon edited="0">
                    <wp:start x="-1851" y="-1122"/>
                    <wp:lineTo x="-1851" y="23003"/>
                    <wp:lineTo x="-1234" y="24125"/>
                    <wp:lineTo x="22834" y="24125"/>
                    <wp:lineTo x="23451" y="17953"/>
                    <wp:lineTo x="23451" y="-1122"/>
                    <wp:lineTo x="-1851" y="-1122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D2F5" w14:textId="18DEDF0C" w:rsidR="008D4662" w:rsidRDefault="007019C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1.2</w:t>
                            </w:r>
                          </w:p>
                          <w:p w14:paraId="391F84C9" w14:textId="72C81926" w:rsidR="007019CE" w:rsidRPr="00994E34" w:rsidRDefault="007019C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E3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Distribute Ethernet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994E3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cross premise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3599" id="TextBox 9" o:spid="_x0000_s1045" type="#_x0000_t202" style="position:absolute;margin-left:51.9pt;margin-top:17.9pt;width:52.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09CD2F5" w14:textId="18DEDF0C" w:rsidR="008D4662" w:rsidRDefault="007019C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1.2</w:t>
                      </w:r>
                    </w:p>
                    <w:p w14:paraId="391F84C9" w14:textId="72C81926" w:rsidR="007019CE" w:rsidRPr="00994E34" w:rsidRDefault="007019C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E3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Distribute Ethernet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994E3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cross premise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94E3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E6C321" wp14:editId="2BAE2264">
                <wp:simplePos x="0" y="0"/>
                <wp:positionH relativeFrom="column">
                  <wp:posOffset>253365</wp:posOffset>
                </wp:positionH>
                <wp:positionV relativeFrom="paragraph">
                  <wp:posOffset>659130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A063D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1.9pt" to="19.9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994E3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6D726" wp14:editId="526A20BB">
                <wp:simplePos x="0" y="0"/>
                <wp:positionH relativeFrom="column">
                  <wp:posOffset>-61595</wp:posOffset>
                </wp:positionH>
                <wp:positionV relativeFrom="paragraph">
                  <wp:posOffset>230505</wp:posOffset>
                </wp:positionV>
                <wp:extent cx="617220" cy="654050"/>
                <wp:effectExtent l="57150" t="38100" r="68580" b="88900"/>
                <wp:wrapThrough wrapText="bothSides">
                  <wp:wrapPolygon edited="0">
                    <wp:start x="-2000" y="-1258"/>
                    <wp:lineTo x="-2000" y="22649"/>
                    <wp:lineTo x="-1333" y="23907"/>
                    <wp:lineTo x="22667" y="23907"/>
                    <wp:lineTo x="23333" y="20132"/>
                    <wp:lineTo x="23333" y="-1258"/>
                    <wp:lineTo x="-2000" y="-125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C171" w14:textId="30D44A4D" w:rsidR="008D4662" w:rsidRPr="00994E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4E3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1.1 </w:t>
                            </w:r>
                            <w:r w:rsidR="00994E34" w:rsidRPr="00994E3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Establish internet plan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D726" id="TextBox 8" o:spid="_x0000_s1046" type="#_x0000_t202" style="position:absolute;margin-left:-4.85pt;margin-top:18.15pt;width:48.6pt;height:5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501C171" w14:textId="30D44A4D" w:rsidR="008D4662" w:rsidRPr="00994E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94E3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1.1 </w:t>
                      </w:r>
                      <w:r w:rsidR="00994E34" w:rsidRPr="00994E3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Establish internet plan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869231" w14:textId="76015101" w:rsidR="00846E38" w:rsidRPr="00846E38" w:rsidRDefault="00982476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96662" wp14:editId="51EEFD5B">
                <wp:simplePos x="0" y="0"/>
                <wp:positionH relativeFrom="column">
                  <wp:posOffset>8512810</wp:posOffset>
                </wp:positionH>
                <wp:positionV relativeFrom="paragraph">
                  <wp:posOffset>95885</wp:posOffset>
                </wp:positionV>
                <wp:extent cx="783590" cy="672465"/>
                <wp:effectExtent l="57150" t="38100" r="73660" b="89535"/>
                <wp:wrapThrough wrapText="bothSides">
                  <wp:wrapPolygon edited="0">
                    <wp:start x="-1575" y="-1224"/>
                    <wp:lineTo x="-1575" y="22640"/>
                    <wp:lineTo x="-1050" y="23864"/>
                    <wp:lineTo x="22580" y="23864"/>
                    <wp:lineTo x="23105" y="19581"/>
                    <wp:lineTo x="23105" y="-1224"/>
                    <wp:lineTo x="-1575" y="-1224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6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4E3B" w14:textId="1E9268D0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604A4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</w:t>
                            </w:r>
                          </w:p>
                          <w:p w14:paraId="71CBB0C7" w14:textId="6758C33C" w:rsidR="00982476" w:rsidRPr="00604A44" w:rsidRDefault="0098247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Issue key cards to employees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6662" id="TextBox 36" o:spid="_x0000_s1047" type="#_x0000_t202" style="position:absolute;margin-left:670.3pt;margin-top:7.55pt;width:61.7pt;height:52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1BF74E3B" w14:textId="1E9268D0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604A4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</w:t>
                      </w:r>
                    </w:p>
                    <w:p w14:paraId="71CBB0C7" w14:textId="6758C33C" w:rsidR="00982476" w:rsidRPr="00604A44" w:rsidRDefault="0098247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Issue key cards to employees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4A4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DE562" wp14:editId="1A3CB5E0">
                <wp:simplePos x="0" y="0"/>
                <wp:positionH relativeFrom="column">
                  <wp:posOffset>7670165</wp:posOffset>
                </wp:positionH>
                <wp:positionV relativeFrom="paragraph">
                  <wp:posOffset>112395</wp:posOffset>
                </wp:positionV>
                <wp:extent cx="711835" cy="614045"/>
                <wp:effectExtent l="57150" t="38100" r="69215" b="90805"/>
                <wp:wrapThrough wrapText="bothSides">
                  <wp:wrapPolygon edited="0">
                    <wp:start x="-1734" y="-1340"/>
                    <wp:lineTo x="-1734" y="20774"/>
                    <wp:lineTo x="-1156" y="24124"/>
                    <wp:lineTo x="22544" y="24124"/>
                    <wp:lineTo x="23122" y="20774"/>
                    <wp:lineTo x="23122" y="-1340"/>
                    <wp:lineTo x="-1734" y="-1340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61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46AAE" w14:textId="4F37F970"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4.2 </w:t>
                            </w:r>
                          </w:p>
                          <w:p w14:paraId="31692072" w14:textId="290E7854" w:rsidR="00604A44" w:rsidRDefault="00604A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Key card access hierarchy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E562" id="TextBox 35" o:spid="_x0000_s1048" type="#_x0000_t202" style="position:absolute;margin-left:603.95pt;margin-top:8.85pt;width:56.05pt;height:4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28A46AAE" w14:textId="4F37F970"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4.2 </w:t>
                      </w:r>
                    </w:p>
                    <w:p w14:paraId="31692072" w14:textId="290E7854" w:rsidR="00604A44" w:rsidRDefault="00604A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Key card access hierarchy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4A4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6A3AE8" wp14:editId="4CE603D2">
                <wp:simplePos x="0" y="0"/>
                <wp:positionH relativeFrom="column">
                  <wp:posOffset>6782926</wp:posOffset>
                </wp:positionH>
                <wp:positionV relativeFrom="paragraph">
                  <wp:posOffset>107795</wp:posOffset>
                </wp:positionV>
                <wp:extent cx="742950" cy="874395"/>
                <wp:effectExtent l="57150" t="38100" r="76200" b="97155"/>
                <wp:wrapThrough wrapText="bothSides">
                  <wp:wrapPolygon edited="0">
                    <wp:start x="-1662" y="-941"/>
                    <wp:lineTo x="-1662" y="22118"/>
                    <wp:lineTo x="-1108" y="23529"/>
                    <wp:lineTo x="22708" y="23529"/>
                    <wp:lineTo x="23262" y="22118"/>
                    <wp:lineTo x="23262" y="-941"/>
                    <wp:lineTo x="-1662" y="-941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87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2A9CB" w14:textId="2B2AE9DC" w:rsidR="008D4662" w:rsidRDefault="008D4662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CC11E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4.1 </w:t>
                            </w:r>
                          </w:p>
                          <w:p w14:paraId="60181F02" w14:textId="186A7363" w:rsidR="00604A44" w:rsidRPr="00CC11EB" w:rsidRDefault="00604A44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11E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Purchase Additional keycards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3AE8" id="TextBox 34" o:spid="_x0000_s1049" type="#_x0000_t202" style="position:absolute;margin-left:534.1pt;margin-top:8.5pt;width:58.5pt;height:6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6E52A9CB" w14:textId="2B2AE9DC" w:rsidR="008D4662" w:rsidRDefault="008D4662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CC11E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4.1 </w:t>
                      </w:r>
                    </w:p>
                    <w:p w14:paraId="60181F02" w14:textId="186A7363" w:rsidR="00604A44" w:rsidRPr="00CC11EB" w:rsidRDefault="00604A44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C11E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Purchase Additional keycards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A31654" w14:textId="77579523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729C54A7" w14:textId="4C0E561F" w:rsidR="00846E38" w:rsidRPr="00846E38" w:rsidRDefault="00604A44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95CA4" wp14:editId="72C23397">
                <wp:simplePos x="0" y="0"/>
                <wp:positionH relativeFrom="column">
                  <wp:posOffset>8059310</wp:posOffset>
                </wp:positionH>
                <wp:positionV relativeFrom="paragraph">
                  <wp:posOffset>105934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DDF4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6pt,8.35pt" to="634.6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72687716" w14:textId="3EE3F947" w:rsidR="00846E38" w:rsidRPr="00846E38" w:rsidRDefault="00604A44" w:rsidP="00846E38">
      <w:pPr>
        <w:rPr>
          <w:rFonts w:ascii="Century Gothic" w:hAnsi="Century Gothic"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1D076" wp14:editId="5F16AC49">
                <wp:simplePos x="0" y="0"/>
                <wp:positionH relativeFrom="column">
                  <wp:posOffset>8939365</wp:posOffset>
                </wp:positionH>
                <wp:positionV relativeFrom="paragraph">
                  <wp:posOffset>1270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6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70A2C" id="Straight Connector 8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9pt,.1pt" to="703.9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770D97" wp14:editId="1DD41F65">
                <wp:simplePos x="0" y="0"/>
                <wp:positionH relativeFrom="column">
                  <wp:posOffset>7156306</wp:posOffset>
                </wp:positionH>
                <wp:positionV relativeFrom="paragraph">
                  <wp:posOffset>102080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7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6BB3B" id="Straight Connector 8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5pt,8.05pt" to="563.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yR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foTZ05YuqP7&#10;hEIf+sR23jly0CNbr7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2CAD80E7" w14:textId="77777777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p w14:paraId="1736E5C7" w14:textId="01D1D4A5" w:rsidR="00846E38" w:rsidRDefault="00982476" w:rsidP="00846E38">
      <w:pPr>
        <w:jc w:val="right"/>
        <w:rPr>
          <w:rFonts w:ascii="Century Gothic" w:hAnsi="Century Gothic" w:cs="Arial"/>
          <w:b/>
          <w:sz w:val="20"/>
          <w:szCs w:val="20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BC1BC8" wp14:editId="27428256">
                <wp:simplePos x="0" y="0"/>
                <wp:positionH relativeFrom="column">
                  <wp:posOffset>8576945</wp:posOffset>
                </wp:positionH>
                <wp:positionV relativeFrom="paragraph">
                  <wp:posOffset>144780</wp:posOffset>
                </wp:positionV>
                <wp:extent cx="777240" cy="1114425"/>
                <wp:effectExtent l="57150" t="38100" r="80010" b="104775"/>
                <wp:wrapThrough wrapText="bothSides">
                  <wp:wrapPolygon edited="0">
                    <wp:start x="-1588" y="-738"/>
                    <wp:lineTo x="-1588" y="22523"/>
                    <wp:lineTo x="-1059" y="23262"/>
                    <wp:lineTo x="22765" y="23262"/>
                    <wp:lineTo x="23294" y="17723"/>
                    <wp:lineTo x="23294" y="-738"/>
                    <wp:lineTo x="-1588" y="-738"/>
                  </wp:wrapPolygon>
                </wp:wrapThrough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EB776" w14:textId="358C71B2" w:rsidR="00604A44" w:rsidRDefault="008D4662" w:rsidP="009824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4.3.1 </w:t>
                            </w:r>
                          </w:p>
                          <w:p w14:paraId="180B32CB" w14:textId="6DFF3834" w:rsidR="009A6136" w:rsidRDefault="0098247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Label key cards</w:t>
                            </w:r>
                          </w:p>
                          <w:p w14:paraId="115D5AF0" w14:textId="77777777" w:rsidR="00982476" w:rsidRDefault="00982476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760A8DD" w14:textId="77777777" w:rsidR="00982476" w:rsidRDefault="008D4662" w:rsidP="009824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4.3.2</w:t>
                            </w:r>
                          </w:p>
                          <w:p w14:paraId="151C392C" w14:textId="1A915AF8" w:rsidR="008D4662" w:rsidRPr="00982476" w:rsidRDefault="00982476" w:rsidP="009824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Issue key cards to employees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1BC8" id="TextBox 39" o:spid="_x0000_s1050" type="#_x0000_t202" style="position:absolute;left:0;text-align:left;margin-left:675.35pt;margin-top:11.4pt;width:61.2pt;height:8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049EB776" w14:textId="358C71B2" w:rsidR="00604A44" w:rsidRDefault="008D4662" w:rsidP="009824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4.3.1 </w:t>
                      </w:r>
                    </w:p>
                    <w:p w14:paraId="180B32CB" w14:textId="6DFF3834" w:rsidR="009A6136" w:rsidRDefault="0098247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Label key cards</w:t>
                      </w:r>
                    </w:p>
                    <w:p w14:paraId="115D5AF0" w14:textId="77777777" w:rsidR="00982476" w:rsidRDefault="00982476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760A8DD" w14:textId="77777777" w:rsidR="00982476" w:rsidRDefault="008D4662" w:rsidP="009824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4.3.2</w:t>
                      </w:r>
                    </w:p>
                    <w:p w14:paraId="151C392C" w14:textId="1A915AF8" w:rsidR="008D4662" w:rsidRPr="00982476" w:rsidRDefault="00982476" w:rsidP="009824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Issue key cards to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employees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4A44"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6DD11" wp14:editId="6F7B3981">
                <wp:simplePos x="0" y="0"/>
                <wp:positionH relativeFrom="column">
                  <wp:posOffset>7662545</wp:posOffset>
                </wp:positionH>
                <wp:positionV relativeFrom="paragraph">
                  <wp:posOffset>113030</wp:posOffset>
                </wp:positionV>
                <wp:extent cx="805180" cy="1766570"/>
                <wp:effectExtent l="57150" t="38100" r="71120" b="100330"/>
                <wp:wrapThrough wrapText="bothSides">
                  <wp:wrapPolygon edited="0">
                    <wp:start x="-1533" y="-466"/>
                    <wp:lineTo x="-1533" y="22128"/>
                    <wp:lineTo x="-1022" y="22594"/>
                    <wp:lineTo x="22486" y="22594"/>
                    <wp:lineTo x="22997" y="22128"/>
                    <wp:lineTo x="22997" y="-466"/>
                    <wp:lineTo x="-1533" y="-466"/>
                  </wp:wrapPolygon>
                </wp:wrapThrough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76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40C49" w14:textId="19BD0A7A" w:rsidR="008D4662" w:rsidRDefault="008D4662" w:rsidP="00CC11E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4.1.1</w:t>
                            </w:r>
                          </w:p>
                          <w:p w14:paraId="288AF2B5" w14:textId="0B488945" w:rsid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Establish hierarchy for level of key card access</w:t>
                            </w:r>
                          </w:p>
                          <w:p w14:paraId="78C6CCB1" w14:textId="7DA79E14" w:rsid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268682B" w14:textId="37662353" w:rsid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4.1.2</w:t>
                            </w:r>
                          </w:p>
                          <w:p w14:paraId="6465E9D6" w14:textId="0B188A30" w:rsidR="00604A44" w:rsidRPr="00CC11EB" w:rsidRDefault="00982476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Setup cards and card readers to enforce hierarchy 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DD11" id="TextBox 37" o:spid="_x0000_s1051" type="#_x0000_t202" style="position:absolute;left:0;text-align:left;margin-left:603.35pt;margin-top:8.9pt;width:63.4pt;height:13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32F40C49" w14:textId="19BD0A7A" w:rsidR="008D4662" w:rsidRDefault="008D4662" w:rsidP="00CC11E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4.1.1</w:t>
                      </w:r>
                    </w:p>
                    <w:p w14:paraId="288AF2B5" w14:textId="0B488945" w:rsid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Establish hierarchy for level of key card access</w:t>
                      </w:r>
                    </w:p>
                    <w:p w14:paraId="78C6CCB1" w14:textId="7DA79E14" w:rsid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268682B" w14:textId="37662353" w:rsid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4.1.2</w:t>
                      </w:r>
                    </w:p>
                    <w:p w14:paraId="6465E9D6" w14:textId="0B188A30" w:rsidR="00604A44" w:rsidRPr="00CC11EB" w:rsidRDefault="00982476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Setup cards and card readers to enforce hierarchy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19BE30" w14:textId="12A1E214" w:rsidR="00846E38" w:rsidRPr="004054B7" w:rsidRDefault="00604A44" w:rsidP="00846E38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  <w:r w:rsidRPr="00FC319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140675" wp14:editId="690F6A2A">
                <wp:simplePos x="0" y="0"/>
                <wp:positionH relativeFrom="column">
                  <wp:posOffset>6666810</wp:posOffset>
                </wp:positionH>
                <wp:positionV relativeFrom="paragraph">
                  <wp:posOffset>145774</wp:posOffset>
                </wp:positionV>
                <wp:extent cx="899160" cy="1902460"/>
                <wp:effectExtent l="57150" t="38100" r="72390" b="97790"/>
                <wp:wrapThrough wrapText="bothSides">
                  <wp:wrapPolygon edited="0">
                    <wp:start x="-1373" y="-433"/>
                    <wp:lineTo x="-1373" y="22061"/>
                    <wp:lineTo x="-915" y="22494"/>
                    <wp:lineTo x="22424" y="22494"/>
                    <wp:lineTo x="22881" y="20764"/>
                    <wp:lineTo x="22881" y="-433"/>
                    <wp:lineTo x="-1373" y="-433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190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F6D08" w14:textId="104AF417" w:rsid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4.2.1</w:t>
                            </w:r>
                          </w:p>
                          <w:p w14:paraId="2682D645" w14:textId="6E91143A" w:rsid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Evaluate trustworthy key card manufactures</w:t>
                            </w:r>
                          </w:p>
                          <w:p w14:paraId="1332D733" w14:textId="77777777" w:rsid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076B3BA" w14:textId="75F6AC09" w:rsidR="00604A44" w:rsidRDefault="008D4662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8D4662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4.2.</w:t>
                            </w:r>
                            <w:r w:rsidR="00604A44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5EA423E" w14:textId="62C2A667" w:rsidR="00604A44" w:rsidRPr="00604A44" w:rsidRDefault="00604A44" w:rsidP="00604A4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Purchase keycards for contractors, new employees, and current employees</w:t>
                            </w:r>
                          </w:p>
                          <w:p w14:paraId="392AEDB8" w14:textId="4A90588A" w:rsidR="008D4662" w:rsidRPr="008D4662" w:rsidRDefault="008D4662" w:rsidP="00604A4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0675" id="TextBox 38" o:spid="_x0000_s1052" type="#_x0000_t202" style="position:absolute;margin-left:524.95pt;margin-top:11.5pt;width:70.8pt;height:14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14:paraId="45AF6D08" w14:textId="104AF417" w:rsid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4.2.1</w:t>
                      </w:r>
                    </w:p>
                    <w:p w14:paraId="2682D645" w14:textId="6E91143A" w:rsid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Evaluate trustworthy key card manufactures</w:t>
                      </w:r>
                    </w:p>
                    <w:p w14:paraId="1332D733" w14:textId="77777777" w:rsid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076B3BA" w14:textId="75F6AC09" w:rsidR="00604A44" w:rsidRDefault="008D4662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8D4662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4.2.</w:t>
                      </w:r>
                      <w:r w:rsidR="00604A44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</w:t>
                      </w:r>
                    </w:p>
                    <w:p w14:paraId="75EA423E" w14:textId="62C2A667" w:rsidR="00604A44" w:rsidRPr="00604A44" w:rsidRDefault="00604A44" w:rsidP="00604A4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Purchase keycards for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contractors, new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employee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s, and current employees</w:t>
                      </w:r>
                    </w:p>
                    <w:p w14:paraId="392AEDB8" w14:textId="4A90588A" w:rsidR="008D4662" w:rsidRPr="008D4662" w:rsidRDefault="008D4662" w:rsidP="00604A4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D794FF" w14:textId="0FD1E1D8" w:rsidR="00846E38" w:rsidRPr="00846E38" w:rsidRDefault="00846E38" w:rsidP="00846E38">
      <w:pPr>
        <w:rPr>
          <w:rFonts w:ascii="Century Gothic" w:hAnsi="Century Gothic"/>
          <w:sz w:val="20"/>
          <w:szCs w:val="20"/>
        </w:rPr>
      </w:pPr>
    </w:p>
    <w:sectPr w:rsidR="00846E38" w:rsidRPr="00846E38" w:rsidSect="001136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E4F5F" w14:textId="77777777" w:rsidR="005F5A78" w:rsidRDefault="005F5A78" w:rsidP="00B01A05">
      <w:r>
        <w:separator/>
      </w:r>
    </w:p>
  </w:endnote>
  <w:endnote w:type="continuationSeparator" w:id="0">
    <w:p w14:paraId="182198DC" w14:textId="77777777" w:rsidR="005F5A78" w:rsidRDefault="005F5A7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A13C3" w14:textId="77777777" w:rsidR="005F5A78" w:rsidRDefault="005F5A78" w:rsidP="00B01A05">
      <w:r>
        <w:separator/>
      </w:r>
    </w:p>
  </w:footnote>
  <w:footnote w:type="continuationSeparator" w:id="0">
    <w:p w14:paraId="1D8EF04C" w14:textId="77777777" w:rsidR="005F5A78" w:rsidRDefault="005F5A78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A0"/>
    <w:rsid w:val="00051EBB"/>
    <w:rsid w:val="00070C33"/>
    <w:rsid w:val="000A759F"/>
    <w:rsid w:val="000C5AA8"/>
    <w:rsid w:val="00113629"/>
    <w:rsid w:val="00132F7D"/>
    <w:rsid w:val="00243542"/>
    <w:rsid w:val="0037559A"/>
    <w:rsid w:val="00385A20"/>
    <w:rsid w:val="003B655D"/>
    <w:rsid w:val="003C7519"/>
    <w:rsid w:val="003D0B17"/>
    <w:rsid w:val="00526FA3"/>
    <w:rsid w:val="00565780"/>
    <w:rsid w:val="005A492C"/>
    <w:rsid w:val="005F5A78"/>
    <w:rsid w:val="00604A44"/>
    <w:rsid w:val="00637CEC"/>
    <w:rsid w:val="006D6F84"/>
    <w:rsid w:val="006F5384"/>
    <w:rsid w:val="007019CE"/>
    <w:rsid w:val="008464EE"/>
    <w:rsid w:val="00846E38"/>
    <w:rsid w:val="008D4662"/>
    <w:rsid w:val="0091097D"/>
    <w:rsid w:val="009155D8"/>
    <w:rsid w:val="00931695"/>
    <w:rsid w:val="00933D6F"/>
    <w:rsid w:val="00982476"/>
    <w:rsid w:val="00994E34"/>
    <w:rsid w:val="00997AA0"/>
    <w:rsid w:val="009A6136"/>
    <w:rsid w:val="009E0257"/>
    <w:rsid w:val="00AB3D3F"/>
    <w:rsid w:val="00AC1FED"/>
    <w:rsid w:val="00B01A05"/>
    <w:rsid w:val="00B349D4"/>
    <w:rsid w:val="00C46D57"/>
    <w:rsid w:val="00C70D7D"/>
    <w:rsid w:val="00CA64DD"/>
    <w:rsid w:val="00CC11EB"/>
    <w:rsid w:val="00EC79D4"/>
    <w:rsid w:val="00EF487C"/>
    <w:rsid w:val="00FB1B80"/>
    <w:rsid w:val="00F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E1E172D"/>
  <w14:defaultImageDpi w14:val="32767"/>
  <w15:docId w15:val="{F0523F65-8DC1-4A58-B06D-3266634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846E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i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TotalTime>150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</dc:creator>
  <cp:lastModifiedBy>Jordan Wesson</cp:lastModifiedBy>
  <cp:revision>7</cp:revision>
  <cp:lastPrinted>2021-12-09T00:42:00Z</cp:lastPrinted>
  <dcterms:created xsi:type="dcterms:W3CDTF">2021-02-19T05:16:00Z</dcterms:created>
  <dcterms:modified xsi:type="dcterms:W3CDTF">2021-12-09T00:43:00Z</dcterms:modified>
</cp:coreProperties>
</file>